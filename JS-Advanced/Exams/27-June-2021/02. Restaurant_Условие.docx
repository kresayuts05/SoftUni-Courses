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CFE883F" w:rsidR="006F5C65" w:rsidRPr="00281FA4" w:rsidRDefault="006F5C65" w:rsidP="00281FA4">
      <w:pPr>
        <w:pStyle w:val="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proofErr w:type="spellStart"/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proofErr w:type="spellEnd"/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stockProducts</w:t>
      </w:r>
      <w:proofErr w:type="spellEnd"/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4"/>
      </w:pPr>
      <w:proofErr w:type="spellStart"/>
      <w:proofErr w:type="gramStart"/>
      <w:r w:rsidRPr="004C4441">
        <w:t>loadProducts</w:t>
      </w:r>
      <w:proofErr w:type="spellEnd"/>
      <w:r w:rsidRPr="004C4441">
        <w:t>(</w:t>
      </w:r>
      <w:proofErr w:type="gramEnd"/>
      <w:r w:rsidRPr="004C4441">
        <w:t xml:space="preserve">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a3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spellStart"/>
      <w:r w:rsidRPr="002A6533">
        <w:rPr>
          <w:rFonts w:ascii="Consolas" w:hAnsi="Consolas"/>
          <w:b/>
        </w:rPr>
        <w:t>productName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productQuantity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</w:t>
      </w:r>
      <w:proofErr w:type="spellEnd"/>
      <w:r w:rsidRPr="002A6533">
        <w:rPr>
          <w:rFonts w:ascii="Consolas" w:hAnsi="Consolas"/>
          <w:b/>
        </w:rPr>
        <w:t>}"</w:t>
      </w:r>
    </w:p>
    <w:p w14:paraId="66DDCD23" w14:textId="6CB4DEC4" w:rsidR="00281FA4" w:rsidRDefault="001019B0" w:rsidP="00A954D0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a3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proofErr w:type="spellStart"/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proofErr w:type="spellEnd"/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a3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</w:t>
      </w:r>
      <w:proofErr w:type="gramStart"/>
      <w:r w:rsidR="006C461A">
        <w:rPr>
          <w:b/>
        </w:rPr>
        <w:t xml:space="preserve">( </w:t>
      </w:r>
      <w:r w:rsidR="006C461A" w:rsidRPr="002A6533">
        <w:rPr>
          <w:rFonts w:ascii="Consolas" w:hAnsi="Consolas"/>
          <w:b/>
        </w:rPr>
        <w:t>{</w:t>
      </w:r>
      <w:proofErr w:type="spellStart"/>
      <w:proofErr w:type="gramEnd"/>
      <w:r w:rsidR="006C461A"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</w:t>
      </w:r>
      <w:proofErr w:type="spellEnd"/>
      <w:r w:rsidR="006C461A" w:rsidRPr="002A6533">
        <w:rPr>
          <w:rFonts w:ascii="Consolas" w:hAnsi="Consolas"/>
          <w:b/>
        </w:rPr>
        <w:t>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proofErr w:type="spellStart"/>
      <w:r w:rsidR="00196447">
        <w:rPr>
          <w:b/>
        </w:rPr>
        <w:t>stockProducts</w:t>
      </w:r>
      <w:proofErr w:type="spellEnd"/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</w:t>
      </w:r>
      <w:proofErr w:type="spellStart"/>
      <w:r w:rsidRPr="00984D7E">
        <w:rPr>
          <w:lang w:val="bg-BG"/>
        </w:rPr>
        <w:t>and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lang w:val="bg-BG"/>
        </w:rPr>
        <w:t>we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b/>
          <w:lang w:val="bg-BG"/>
        </w:rPr>
        <w:t>deduct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b/>
          <w:lang w:val="bg-BG"/>
        </w:rPr>
        <w:t>the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price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of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the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product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lang w:val="bg-BG"/>
        </w:rPr>
        <w:t>from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b/>
          <w:lang w:val="bg-BG"/>
        </w:rPr>
        <w:t>our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budget</w:t>
      </w:r>
      <w:proofErr w:type="spellEnd"/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proofErr w:type="spellStart"/>
      <w:r w:rsidR="00196447">
        <w:rPr>
          <w:b/>
        </w:rPr>
        <w:t>stockProducts</w:t>
      </w:r>
      <w:proofErr w:type="spellEnd"/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a3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4"/>
      </w:pPr>
      <w:proofErr w:type="spellStart"/>
      <w:proofErr w:type="gramStart"/>
      <w:r>
        <w:t>addToMenu</w:t>
      </w:r>
      <w:proofErr w:type="spellEnd"/>
      <w:r w:rsidRPr="00A461E5">
        <w:t>(</w:t>
      </w:r>
      <w:proofErr w:type="gramEnd"/>
      <w:r w:rsidRPr="00A461E5">
        <w:t>)</w:t>
      </w:r>
    </w:p>
    <w:p w14:paraId="1D88956F" w14:textId="69130665" w:rsidR="00A461E5" w:rsidRPr="002426E8" w:rsidRDefault="00A461E5" w:rsidP="00C1096D">
      <w:pPr>
        <w:pStyle w:val="a3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a3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>"{</w:t>
      </w:r>
      <w:proofErr w:type="spellStart"/>
      <w:r w:rsidRPr="002A6533">
        <w:rPr>
          <w:rFonts w:ascii="Consolas" w:hAnsi="Consolas"/>
          <w:b/>
          <w:bCs/>
        </w:rPr>
        <w:t>productName</w:t>
      </w:r>
      <w:proofErr w:type="spellEnd"/>
      <w:r w:rsidRPr="002A6533">
        <w:rPr>
          <w:rFonts w:ascii="Consolas" w:hAnsi="Consolas"/>
          <w:b/>
          <w:bCs/>
        </w:rPr>
        <w:t>} {</w:t>
      </w:r>
      <w:proofErr w:type="spellStart"/>
      <w:r w:rsidRPr="002A6533">
        <w:rPr>
          <w:rFonts w:ascii="Consolas" w:hAnsi="Consolas"/>
          <w:b/>
          <w:bCs/>
        </w:rPr>
        <w:t>productQuantity</w:t>
      </w:r>
      <w:proofErr w:type="spellEnd"/>
      <w:r w:rsidRPr="002A6533">
        <w:rPr>
          <w:rFonts w:ascii="Consolas" w:hAnsi="Consolas"/>
          <w:b/>
          <w:bCs/>
        </w:rPr>
        <w:t xml:space="preserve">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a3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</w:t>
      </w:r>
      <w:r w:rsidR="009E7E25" w:rsidRPr="005D25E8">
        <w:rPr>
          <w:b/>
          <w:highlight w:val="yellow"/>
        </w:rPr>
        <w:t xml:space="preserve">properties </w:t>
      </w:r>
      <w:r w:rsidR="009E7E25" w:rsidRPr="005D25E8">
        <w:rPr>
          <w:rFonts w:ascii="Consolas" w:hAnsi="Consolas"/>
          <w:b/>
          <w:highlight w:val="yellow"/>
        </w:rPr>
        <w:t>products</w:t>
      </w:r>
      <w:r w:rsidR="009E7E25">
        <w:rPr>
          <w:rFonts w:ascii="Consolas" w:hAnsi="Consolas"/>
          <w:b/>
        </w:rPr>
        <w:t xml:space="preserve"> and price!</w:t>
      </w:r>
    </w:p>
    <w:p w14:paraId="0583708A" w14:textId="394AE63E" w:rsidR="00A461E5" w:rsidRDefault="001461FE" w:rsidP="00C1096D">
      <w:pPr>
        <w:pStyle w:val="a3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a3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a3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a3"/>
        <w:numPr>
          <w:ilvl w:val="0"/>
          <w:numId w:val="30"/>
        </w:numPr>
        <w:spacing w:line="360" w:lineRule="auto"/>
      </w:pPr>
      <w:r w:rsidRPr="001F680E">
        <w:rPr>
          <w:color w:val="FF0000"/>
          <w:highlight w:val="yellow"/>
        </w:rPr>
        <w:t>Zero</w:t>
      </w:r>
      <w:r>
        <w:t xml:space="preserve">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a3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 xml:space="preserve">{meal} is already in </w:t>
      </w:r>
      <w:proofErr w:type="gramStart"/>
      <w:r w:rsidRPr="002A6533">
        <w:rPr>
          <w:rFonts w:ascii="Consolas" w:hAnsi="Consolas"/>
          <w:b/>
          <w:i/>
        </w:rPr>
        <w:t>the our</w:t>
      </w:r>
      <w:proofErr w:type="gramEnd"/>
      <w:r w:rsidRPr="002A6533">
        <w:rPr>
          <w:rFonts w:ascii="Consolas" w:hAnsi="Consolas"/>
          <w:b/>
          <w:i/>
        </w:rPr>
        <w:t xml:space="preserve">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4"/>
      </w:pPr>
      <w:proofErr w:type="spellStart"/>
      <w:proofErr w:type="gramStart"/>
      <w:r w:rsidRPr="002E30ED">
        <w:t>showTheMenu</w:t>
      </w:r>
      <w:proofErr w:type="spellEnd"/>
      <w:r w:rsidRPr="002E30ED">
        <w:t>(</w:t>
      </w:r>
      <w:proofErr w:type="gramEnd"/>
      <w:r w:rsidRPr="002E30ED">
        <w:t>)</w:t>
      </w:r>
    </w:p>
    <w:p w14:paraId="65F1F4AE" w14:textId="72737129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proofErr w:type="gramStart"/>
      <w:r w:rsidR="005E1633">
        <w:rPr>
          <w:b/>
        </w:rPr>
        <w:t>return</w:t>
      </w:r>
      <w:proofErr w:type="gramEnd"/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4"/>
      </w:pPr>
      <w:proofErr w:type="spellStart"/>
      <w:proofErr w:type="gramStart"/>
      <w:r w:rsidRPr="00984D7E">
        <w:t>makeTheOrder</w:t>
      </w:r>
      <w:proofErr w:type="spellEnd"/>
      <w:r w:rsidRPr="00984D7E">
        <w:t>(</w:t>
      </w:r>
      <w:proofErr w:type="gramEnd"/>
      <w:r w:rsidRPr="00984D7E">
        <w:t>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a3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a3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a3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a3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a3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a3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3032BE0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we have 1 meal on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>Great idea! Now with the Pizza we have 2 meals on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>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26FAF" w14:textId="77777777" w:rsidR="0089375D" w:rsidRDefault="0089375D" w:rsidP="000C4B47">
      <w:pPr>
        <w:spacing w:before="0" w:after="0" w:line="240" w:lineRule="auto"/>
      </w:pPr>
      <w:r>
        <w:separator/>
      </w:r>
    </w:p>
  </w:endnote>
  <w:endnote w:type="continuationSeparator" w:id="0">
    <w:p w14:paraId="7E1ED4CD" w14:textId="77777777" w:rsidR="0089375D" w:rsidRDefault="0089375D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4F500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9375D">
                            <w:fldChar w:fldCharType="begin"/>
                          </w:r>
                          <w:r w:rsidR="0089375D">
                            <w:instrText xml:space="preserve"> NUMPAGES   \* MERGEFORMAT </w:instrText>
                          </w:r>
                          <w:r w:rsidR="0089375D">
                            <w:fldChar w:fldCharType="separate"/>
                          </w:r>
                          <w:r w:rsidRPr="009A2F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89375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OUMy0aQCAACE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89375D">
                      <w:fldChar w:fldCharType="begin"/>
                    </w:r>
                    <w:r w:rsidR="0089375D">
                      <w:instrText xml:space="preserve"> NUMPAGES   \* MERGEFORMAT </w:instrText>
                    </w:r>
                    <w:r w:rsidR="0089375D">
                      <w:fldChar w:fldCharType="separate"/>
                    </w:r>
                    <w:r w:rsidRPr="009A2FB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89375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B91CA" w14:textId="77777777" w:rsidR="0089375D" w:rsidRDefault="0089375D" w:rsidP="000C4B47">
      <w:pPr>
        <w:spacing w:before="0" w:after="0" w:line="240" w:lineRule="auto"/>
      </w:pPr>
      <w:r>
        <w:separator/>
      </w:r>
    </w:p>
  </w:footnote>
  <w:footnote w:type="continuationSeparator" w:id="0">
    <w:p w14:paraId="002A033F" w14:textId="77777777" w:rsidR="0089375D" w:rsidRDefault="0089375D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1F680E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D25E8"/>
    <w:rsid w:val="005E1633"/>
    <w:rsid w:val="006A05A3"/>
    <w:rsid w:val="006C461A"/>
    <w:rsid w:val="006F5C65"/>
    <w:rsid w:val="00741815"/>
    <w:rsid w:val="008775A4"/>
    <w:rsid w:val="0089375D"/>
    <w:rsid w:val="008F4E2F"/>
    <w:rsid w:val="009033D2"/>
    <w:rsid w:val="00984D7E"/>
    <w:rsid w:val="009E7E25"/>
    <w:rsid w:val="00A461E5"/>
    <w:rsid w:val="00A954D0"/>
    <w:rsid w:val="00B778ED"/>
    <w:rsid w:val="00B85467"/>
    <w:rsid w:val="00B96A31"/>
    <w:rsid w:val="00B96BDB"/>
    <w:rsid w:val="00BC519C"/>
    <w:rsid w:val="00C1096D"/>
    <w:rsid w:val="00C13B7E"/>
    <w:rsid w:val="00C45A29"/>
    <w:rsid w:val="00C45BC1"/>
    <w:rsid w:val="00CD2CC2"/>
    <w:rsid w:val="00DC2289"/>
    <w:rsid w:val="00E51CA0"/>
    <w:rsid w:val="00E82B95"/>
    <w:rsid w:val="00EA2FED"/>
    <w:rsid w:val="00EE18CE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1583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kresayuts@gmail.com</cp:lastModifiedBy>
  <cp:revision>28</cp:revision>
  <dcterms:created xsi:type="dcterms:W3CDTF">2018-12-11T17:18:00Z</dcterms:created>
  <dcterms:modified xsi:type="dcterms:W3CDTF">2021-06-27T09:07:00Z</dcterms:modified>
</cp:coreProperties>
</file>